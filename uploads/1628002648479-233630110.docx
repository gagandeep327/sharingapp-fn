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482697" w14:textId="0BDD04EA" w:rsidR="00450634" w:rsidRPr="00720410" w:rsidRDefault="00450634" w:rsidP="00720410">
      <w:pPr>
        <w:jc w:val="center"/>
        <w:rPr>
          <w:sz w:val="48"/>
          <w:szCs w:val="48"/>
        </w:rPr>
      </w:pPr>
    </w:p>
    <w:p w14:paraId="39124021" w14:textId="079A14A5" w:rsidR="00720410" w:rsidRPr="00720410" w:rsidRDefault="00214231" w:rsidP="00720410">
      <w:pPr>
        <w:jc w:val="center"/>
        <w:rPr>
          <w:sz w:val="48"/>
          <w:szCs w:val="48"/>
        </w:rPr>
      </w:pPr>
      <w:r>
        <w:rPr>
          <w:sz w:val="48"/>
          <w:szCs w:val="48"/>
        </w:rPr>
        <w:t xml:space="preserve">Assignment </w:t>
      </w:r>
      <w:r w:rsidR="00B17EED">
        <w:rPr>
          <w:sz w:val="48"/>
          <w:szCs w:val="48"/>
        </w:rPr>
        <w:t>2,3</w:t>
      </w:r>
    </w:p>
    <w:p w14:paraId="1E841F92" w14:textId="04CA396D" w:rsidR="00720410" w:rsidRPr="00720410" w:rsidRDefault="00963FDB" w:rsidP="00963FDB">
      <w:pPr>
        <w:jc w:val="center"/>
        <w:rPr>
          <w:sz w:val="48"/>
          <w:szCs w:val="48"/>
        </w:rPr>
      </w:pPr>
      <w:r>
        <w:t>2.5% 2.5%</w:t>
      </w:r>
    </w:p>
    <w:p w14:paraId="3F2FDC1C" w14:textId="2A1BF9BC" w:rsidR="00720410" w:rsidRDefault="00720410" w:rsidP="009829FF"/>
    <w:p w14:paraId="0E4879CA" w14:textId="0D7501B8" w:rsidR="00720410" w:rsidRDefault="00720410" w:rsidP="009829FF"/>
    <w:p w14:paraId="7D92DED0" w14:textId="7BDA72ED" w:rsidR="00720410" w:rsidRDefault="00720410" w:rsidP="009066C9">
      <w:pPr>
        <w:jc w:val="center"/>
      </w:pPr>
    </w:p>
    <w:p w14:paraId="3115FAA5" w14:textId="662715A7" w:rsidR="00720410" w:rsidRDefault="00720410" w:rsidP="009829FF"/>
    <w:p w14:paraId="04768628" w14:textId="520561E1" w:rsidR="004A360D" w:rsidRDefault="004A360D" w:rsidP="009829FF"/>
    <w:p w14:paraId="3388DB2B" w14:textId="244CBFB6" w:rsidR="004A360D" w:rsidRDefault="004A360D" w:rsidP="009829FF"/>
    <w:p w14:paraId="2F6380B6" w14:textId="174D868F" w:rsidR="004A360D" w:rsidRDefault="004A360D" w:rsidP="009829FF"/>
    <w:p w14:paraId="142FD785" w14:textId="0A6BCC4E" w:rsidR="004A360D" w:rsidRDefault="004A360D" w:rsidP="009829FF"/>
    <w:p w14:paraId="64898EA5" w14:textId="0C3246A2" w:rsidR="004A360D" w:rsidRDefault="004A360D" w:rsidP="009829FF"/>
    <w:p w14:paraId="7FCC5D89" w14:textId="5E2D42CF" w:rsidR="004A360D" w:rsidRDefault="004A360D" w:rsidP="009829FF"/>
    <w:p w14:paraId="0968EABA" w14:textId="190187C9" w:rsidR="004A360D" w:rsidRDefault="004A360D" w:rsidP="009829FF"/>
    <w:p w14:paraId="6AC2F5EB" w14:textId="77777777" w:rsidR="004A360D" w:rsidRDefault="004A360D" w:rsidP="009829FF"/>
    <w:p w14:paraId="5174497F" w14:textId="753473EF" w:rsidR="00720410" w:rsidRDefault="00720410" w:rsidP="009829FF"/>
    <w:p w14:paraId="7850A01E" w14:textId="150D3105" w:rsidR="00720410" w:rsidRDefault="00720410" w:rsidP="009829FF"/>
    <w:p w14:paraId="361E3C66" w14:textId="40FFD5A5" w:rsidR="00720410" w:rsidRDefault="00720410" w:rsidP="009829FF"/>
    <w:p w14:paraId="31B3E472" w14:textId="5D4FCA85" w:rsidR="00720410" w:rsidRDefault="00720410" w:rsidP="009829FF"/>
    <w:p w14:paraId="33C4378A" w14:textId="7A7E6241" w:rsidR="00720410" w:rsidRDefault="00720410" w:rsidP="009829FF"/>
    <w:p w14:paraId="5D8C4861" w14:textId="69C19950" w:rsidR="002E7AE8" w:rsidRDefault="002E7AE8" w:rsidP="009829FF"/>
    <w:p w14:paraId="4323775E" w14:textId="77777777" w:rsidR="002E7AE8" w:rsidRDefault="002E7AE8" w:rsidP="009829FF"/>
    <w:p w14:paraId="7984CE1A" w14:textId="76E3B893" w:rsidR="00720410" w:rsidRDefault="00720410" w:rsidP="009829FF"/>
    <w:p w14:paraId="7110C712" w14:textId="1CB4683A" w:rsidR="00720410" w:rsidRDefault="00720410" w:rsidP="009829FF">
      <w:pPr>
        <w:rPr>
          <w:b/>
          <w:bCs/>
          <w:u w:val="single"/>
        </w:rPr>
      </w:pPr>
    </w:p>
    <w:p w14:paraId="500F4A38" w14:textId="759F2C51" w:rsidR="00500895" w:rsidRDefault="00500895" w:rsidP="009829FF">
      <w:pPr>
        <w:rPr>
          <w:b/>
          <w:bCs/>
          <w:u w:val="single"/>
        </w:rPr>
      </w:pPr>
    </w:p>
    <w:p w14:paraId="767427CB" w14:textId="61278710" w:rsidR="00500895" w:rsidRDefault="00500895" w:rsidP="009829FF">
      <w:pPr>
        <w:rPr>
          <w:b/>
          <w:bCs/>
          <w:u w:val="single"/>
        </w:rPr>
      </w:pPr>
    </w:p>
    <w:p w14:paraId="44755571" w14:textId="645BA7B7" w:rsidR="00500895" w:rsidRDefault="00500895" w:rsidP="009829FF">
      <w:pPr>
        <w:rPr>
          <w:b/>
          <w:bCs/>
          <w:u w:val="single"/>
        </w:rPr>
      </w:pPr>
    </w:p>
    <w:p w14:paraId="2B3E0541" w14:textId="055C4610" w:rsidR="00500895" w:rsidRDefault="00500895" w:rsidP="009829FF">
      <w:pPr>
        <w:rPr>
          <w:b/>
          <w:bCs/>
          <w:u w:val="single"/>
        </w:rPr>
      </w:pPr>
    </w:p>
    <w:p w14:paraId="3FF8972C" w14:textId="3ECC5823" w:rsidR="00500895" w:rsidRDefault="00500895" w:rsidP="009829FF">
      <w:pPr>
        <w:rPr>
          <w:b/>
          <w:bCs/>
          <w:u w:val="single"/>
        </w:rPr>
      </w:pPr>
    </w:p>
    <w:p w14:paraId="405E18CC" w14:textId="74EA1B07" w:rsidR="00500895" w:rsidRDefault="00500895" w:rsidP="009829FF">
      <w:pPr>
        <w:rPr>
          <w:b/>
          <w:bCs/>
          <w:u w:val="single"/>
        </w:rPr>
      </w:pPr>
    </w:p>
    <w:p w14:paraId="541BE257" w14:textId="77777777" w:rsidR="00500895" w:rsidRDefault="00500895" w:rsidP="009829FF"/>
    <w:p w14:paraId="64DC2527" w14:textId="6C8A35D0" w:rsidR="00720410" w:rsidRDefault="00720410" w:rsidP="009829FF"/>
    <w:p w14:paraId="0D3F54F1" w14:textId="46238982" w:rsidR="00720410" w:rsidRDefault="00720410" w:rsidP="009829FF"/>
    <w:p w14:paraId="5C5F260D" w14:textId="78C70F92" w:rsidR="009066C9" w:rsidRDefault="009066C9" w:rsidP="009829FF"/>
    <w:p w14:paraId="07AD4A0E" w14:textId="1DFEB1DC" w:rsidR="00AD6C67" w:rsidRDefault="00AD6C67" w:rsidP="009829FF"/>
    <w:p w14:paraId="4EFA164B" w14:textId="77777777" w:rsidR="00AD6C67" w:rsidRDefault="00AD6C67" w:rsidP="009829FF"/>
    <w:p w14:paraId="57ED23A8" w14:textId="3F7DD493" w:rsidR="000E0654" w:rsidRDefault="000E0654" w:rsidP="009829FF"/>
    <w:p w14:paraId="5950DE7F" w14:textId="77777777" w:rsidR="000E0654" w:rsidRDefault="000E0654" w:rsidP="009829FF"/>
    <w:p w14:paraId="7DD9CB01" w14:textId="77777777" w:rsidR="00C33619" w:rsidRDefault="00C33619" w:rsidP="003B667D"/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5033"/>
        <w:gridCol w:w="4322"/>
      </w:tblGrid>
      <w:tr w:rsidR="00B57E55" w:rsidRPr="00B57E55" w14:paraId="0027657B" w14:textId="77777777" w:rsidTr="008575C9">
        <w:tc>
          <w:tcPr>
            <w:tcW w:w="5033" w:type="dxa"/>
          </w:tcPr>
          <w:p w14:paraId="73A59D40" w14:textId="0300BCA3" w:rsidR="00B57E55" w:rsidRPr="00B57E55" w:rsidRDefault="00214231" w:rsidP="00B57514">
            <w:pPr>
              <w:pStyle w:val="ListParagraph"/>
              <w:ind w:left="0"/>
              <w:rPr>
                <w:b/>
                <w:sz w:val="28"/>
              </w:rPr>
            </w:pPr>
            <w:r>
              <w:rPr>
                <w:b/>
                <w:sz w:val="28"/>
              </w:rPr>
              <w:lastRenderedPageBreak/>
              <w:t xml:space="preserve">Assignment </w:t>
            </w:r>
            <w:r w:rsidR="00B17EED">
              <w:rPr>
                <w:b/>
                <w:sz w:val="28"/>
              </w:rPr>
              <w:t>2</w:t>
            </w:r>
          </w:p>
        </w:tc>
        <w:tc>
          <w:tcPr>
            <w:tcW w:w="4322" w:type="dxa"/>
          </w:tcPr>
          <w:p w14:paraId="338E9643" w14:textId="14CEF0B4" w:rsidR="00B57E55" w:rsidRPr="00B57E55" w:rsidRDefault="00B57E55" w:rsidP="00B57514">
            <w:pPr>
              <w:pStyle w:val="ListParagraph"/>
              <w:ind w:left="0"/>
              <w:jc w:val="right"/>
              <w:rPr>
                <w:b/>
                <w:sz w:val="28"/>
              </w:rPr>
            </w:pPr>
            <w:r w:rsidRPr="00B57E55">
              <w:rPr>
                <w:b/>
                <w:sz w:val="28"/>
              </w:rPr>
              <w:t>5%</w:t>
            </w:r>
          </w:p>
        </w:tc>
      </w:tr>
    </w:tbl>
    <w:p w14:paraId="287FE275" w14:textId="757C8A83" w:rsidR="00761E2B" w:rsidRDefault="00761E2B" w:rsidP="003B667D">
      <w:pPr>
        <w:rPr>
          <w:b/>
        </w:rPr>
      </w:pPr>
    </w:p>
    <w:p w14:paraId="768B99D8" w14:textId="0ED0D425" w:rsidR="007610AE" w:rsidRDefault="00BB4E47" w:rsidP="007610AE">
      <w:pPr>
        <w:pStyle w:val="ListParagraph"/>
        <w:numPr>
          <w:ilvl w:val="0"/>
          <w:numId w:val="37"/>
        </w:numPr>
      </w:pPr>
      <w:bookmarkStart w:id="0" w:name="_Hlk78059385"/>
      <w:r w:rsidRPr="00BB4E47">
        <w:t>Create a ASP.net framework MVC with Entity Framework application</w:t>
      </w:r>
      <w:r w:rsidR="00C33619">
        <w:t xml:space="preserve"> named A3</w:t>
      </w:r>
      <w:r>
        <w:t xml:space="preserve"> that is similar to </w:t>
      </w:r>
      <w:r w:rsidRPr="00BB4E47">
        <w:t xml:space="preserve">Sign Up </w:t>
      </w:r>
      <w:r>
        <w:t>f</w:t>
      </w:r>
      <w:r w:rsidRPr="00BB4E47">
        <w:t>orm with Validation</w:t>
      </w:r>
      <w:r>
        <w:t>.jpg</w:t>
      </w:r>
    </w:p>
    <w:bookmarkEnd w:id="0"/>
    <w:p w14:paraId="7DB78834" w14:textId="2C887466" w:rsidR="00BB4E47" w:rsidRDefault="00BB4E47" w:rsidP="00BB4E47">
      <w:pPr>
        <w:pStyle w:val="ListParagraph"/>
        <w:numPr>
          <w:ilvl w:val="0"/>
          <w:numId w:val="37"/>
        </w:numPr>
      </w:pPr>
      <w:r w:rsidRPr="00BB4E47">
        <w:t xml:space="preserve">Incorporate </w:t>
      </w:r>
      <w:r>
        <w:t>appropriate d</w:t>
      </w:r>
      <w:r w:rsidRPr="00BB4E47">
        <w:t xml:space="preserve">ata annotations </w:t>
      </w:r>
      <w:r w:rsidR="00C33619">
        <w:t>so that each property is validated</w:t>
      </w:r>
      <w:r w:rsidRPr="00BB4E47">
        <w:t xml:space="preserve"> for Sign Up form with Validation.jpg</w:t>
      </w:r>
    </w:p>
    <w:p w14:paraId="09E63EE1" w14:textId="142A626D" w:rsidR="00C33619" w:rsidRDefault="00C33619" w:rsidP="00BB4E47">
      <w:pPr>
        <w:pStyle w:val="ListParagraph"/>
        <w:numPr>
          <w:ilvl w:val="0"/>
          <w:numId w:val="37"/>
        </w:numPr>
      </w:pPr>
      <w:r>
        <w:t>In this application the is user is only allowed to Create.</w:t>
      </w:r>
    </w:p>
    <w:p w14:paraId="0461813F" w14:textId="77717CD2" w:rsidR="00C33619" w:rsidRDefault="00C33619" w:rsidP="00BB4E47">
      <w:pPr>
        <w:pStyle w:val="ListParagraph"/>
        <w:numPr>
          <w:ilvl w:val="0"/>
          <w:numId w:val="37"/>
        </w:numPr>
      </w:pPr>
      <w:bookmarkStart w:id="1" w:name="_Hlk78062291"/>
      <w:r>
        <w:t xml:space="preserve">Create a 5min video, showing the files that you have created, edited, your webpage working then the database with the new data </w:t>
      </w:r>
      <w:r w:rsidR="00CB2869">
        <w:t xml:space="preserve">that </w:t>
      </w:r>
      <w:r>
        <w:t>is inserted from the webpage.</w:t>
      </w:r>
    </w:p>
    <w:bookmarkEnd w:id="1"/>
    <w:p w14:paraId="773F860E" w14:textId="3F3C3F4F" w:rsidR="00C33619" w:rsidRPr="00C33619" w:rsidRDefault="00C33619" w:rsidP="00C33619">
      <w:pPr>
        <w:pStyle w:val="ListParagraph"/>
        <w:numPr>
          <w:ilvl w:val="0"/>
          <w:numId w:val="37"/>
        </w:numPr>
      </w:pPr>
      <w:r w:rsidRPr="00C33619">
        <w:t xml:space="preserve">Submit </w:t>
      </w:r>
      <w:r w:rsidR="00717A02">
        <w:t>A</w:t>
      </w:r>
      <w:r w:rsidRPr="00C33619">
        <w:t>3.zip</w:t>
      </w:r>
    </w:p>
    <w:p w14:paraId="36B254CB" w14:textId="53E78749" w:rsidR="00C33619" w:rsidRDefault="00C33619" w:rsidP="00BB4E47">
      <w:pPr>
        <w:pStyle w:val="ListParagraph"/>
        <w:numPr>
          <w:ilvl w:val="0"/>
          <w:numId w:val="37"/>
        </w:numPr>
      </w:pPr>
      <w:r>
        <w:t>Submit your video to one drive video message CSD_3353_3_A3</w:t>
      </w:r>
    </w:p>
    <w:p w14:paraId="25932782" w14:textId="3AC7792A" w:rsidR="00C33619" w:rsidRDefault="00C33619" w:rsidP="00C33619">
      <w:pPr>
        <w:ind w:left="360"/>
      </w:pPr>
    </w:p>
    <w:p w14:paraId="11801F6B" w14:textId="66AA40E5" w:rsidR="00C33619" w:rsidRDefault="00C33619" w:rsidP="00C33619">
      <w:pPr>
        <w:ind w:left="360"/>
      </w:pPr>
      <w:r w:rsidRPr="00C33619">
        <w:t>Database name: A</w:t>
      </w:r>
      <w:r>
        <w:t>3</w:t>
      </w:r>
      <w:r w:rsidRPr="00C33619">
        <w:t>DB</w:t>
      </w:r>
    </w:p>
    <w:p w14:paraId="0BBD0E0A" w14:textId="77777777" w:rsidR="008C10B9" w:rsidRDefault="008C10B9" w:rsidP="000C4334">
      <w:pPr>
        <w:pStyle w:val="ListParagraph"/>
      </w:pPr>
    </w:p>
    <w:p w14:paraId="3C68AF75" w14:textId="77777777" w:rsidR="00053CEA" w:rsidRDefault="00053CEA" w:rsidP="00500895"/>
    <w:p w14:paraId="71E9BE30" w14:textId="77777777" w:rsidR="00214231" w:rsidRDefault="00214231" w:rsidP="003B667D">
      <w:pPr>
        <w:rPr>
          <w:b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5033"/>
        <w:gridCol w:w="4322"/>
      </w:tblGrid>
      <w:tr w:rsidR="00214231" w:rsidRPr="00B57E55" w14:paraId="640C4DC3" w14:textId="77777777" w:rsidTr="00C571E7">
        <w:tc>
          <w:tcPr>
            <w:tcW w:w="5033" w:type="dxa"/>
          </w:tcPr>
          <w:p w14:paraId="500E4BBA" w14:textId="2436BA50" w:rsidR="00214231" w:rsidRPr="00B57E55" w:rsidRDefault="00214231" w:rsidP="00214231">
            <w:pPr>
              <w:pStyle w:val="ListParagraph"/>
              <w:ind w:left="0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Assignment </w:t>
            </w:r>
            <w:r w:rsidR="00B17EED">
              <w:rPr>
                <w:b/>
                <w:sz w:val="28"/>
              </w:rPr>
              <w:t>3</w:t>
            </w:r>
          </w:p>
        </w:tc>
        <w:tc>
          <w:tcPr>
            <w:tcW w:w="4322" w:type="dxa"/>
          </w:tcPr>
          <w:p w14:paraId="4F7C0658" w14:textId="0D4AD9F9" w:rsidR="00214231" w:rsidRPr="00B57E55" w:rsidRDefault="00214231" w:rsidP="00C571E7">
            <w:pPr>
              <w:pStyle w:val="ListParagraph"/>
              <w:ind w:left="0"/>
              <w:jc w:val="right"/>
              <w:rPr>
                <w:b/>
                <w:sz w:val="28"/>
              </w:rPr>
            </w:pPr>
            <w:r w:rsidRPr="00B57E55">
              <w:rPr>
                <w:b/>
                <w:sz w:val="28"/>
              </w:rPr>
              <w:t>5%</w:t>
            </w:r>
          </w:p>
        </w:tc>
      </w:tr>
    </w:tbl>
    <w:p w14:paraId="79AC7907" w14:textId="0B98EB12" w:rsidR="00E41704" w:rsidRDefault="00E41704" w:rsidP="00E41704"/>
    <w:p w14:paraId="58390E53" w14:textId="634068C4" w:rsidR="00786DE0" w:rsidRPr="00C33619" w:rsidRDefault="007610AE" w:rsidP="00C571E7">
      <w:pPr>
        <w:pStyle w:val="ListParagraph"/>
        <w:numPr>
          <w:ilvl w:val="0"/>
          <w:numId w:val="38"/>
        </w:numPr>
        <w:rPr>
          <w:color w:val="FF0000"/>
        </w:rPr>
      </w:pPr>
      <w:bookmarkStart w:id="2" w:name="_Hlk78059408"/>
      <w:r w:rsidRPr="007610AE">
        <w:t>Create a ASP.net framework MVC</w:t>
      </w:r>
      <w:r w:rsidR="00C172CD">
        <w:t xml:space="preserve"> with</w:t>
      </w:r>
      <w:r w:rsidRPr="007610AE">
        <w:t xml:space="preserve"> E</w:t>
      </w:r>
      <w:r w:rsidR="00786DE0">
        <w:t>ntity Framework</w:t>
      </w:r>
      <w:r w:rsidRPr="007610AE">
        <w:t xml:space="preserve"> applicatio</w:t>
      </w:r>
      <w:r w:rsidR="00310B24">
        <w:t>n</w:t>
      </w:r>
      <w:bookmarkEnd w:id="2"/>
      <w:r w:rsidR="00C33619">
        <w:t xml:space="preserve"> </w:t>
      </w:r>
      <w:r w:rsidR="00C33619" w:rsidRPr="00C33619">
        <w:t>named A</w:t>
      </w:r>
      <w:r w:rsidR="00C33619">
        <w:t>4</w:t>
      </w:r>
      <w:r w:rsidR="00310B24">
        <w:t xml:space="preserve"> that will </w:t>
      </w:r>
      <w:r w:rsidR="00C172CD">
        <w:t>create</w:t>
      </w:r>
      <w:r w:rsidR="00310B24">
        <w:t xml:space="preserve"> the following</w:t>
      </w:r>
      <w:r w:rsidR="00786DE0">
        <w:t xml:space="preserve"> database</w:t>
      </w:r>
      <w:r w:rsidR="00AD6C67">
        <w:t xml:space="preserve">, tables and columns </w:t>
      </w:r>
      <w:r w:rsidR="00613836">
        <w:t>below</w:t>
      </w:r>
      <w:r w:rsidR="00786DE0">
        <w:t>.</w:t>
      </w:r>
      <w:r w:rsidR="00613836">
        <w:t xml:space="preserve"> A relationship is not required for the tables below.</w:t>
      </w:r>
    </w:p>
    <w:p w14:paraId="3900137A" w14:textId="417FA6DF" w:rsidR="00C33619" w:rsidRDefault="00C33619" w:rsidP="00C33619">
      <w:pPr>
        <w:pStyle w:val="ListParagraph"/>
        <w:numPr>
          <w:ilvl w:val="0"/>
          <w:numId w:val="38"/>
        </w:numPr>
      </w:pPr>
      <w:r w:rsidRPr="00C33619">
        <w:t xml:space="preserve">In this application </w:t>
      </w:r>
      <w:r>
        <w:t>will be</w:t>
      </w:r>
      <w:r w:rsidRPr="00C33619">
        <w:t xml:space="preserve"> allowed </w:t>
      </w:r>
      <w:r w:rsidRPr="00C33619">
        <w:t>to CRUD</w:t>
      </w:r>
      <w:r w:rsidRPr="00C33619">
        <w:t>.</w:t>
      </w:r>
    </w:p>
    <w:p w14:paraId="3C8BF3C0" w14:textId="77777777" w:rsidR="00CB2869" w:rsidRPr="00CB2869" w:rsidRDefault="00CB2869" w:rsidP="00CB2869">
      <w:pPr>
        <w:pStyle w:val="ListParagraph"/>
        <w:numPr>
          <w:ilvl w:val="0"/>
          <w:numId w:val="38"/>
        </w:numPr>
      </w:pPr>
      <w:r w:rsidRPr="00CB2869">
        <w:t>Create a 5min video, showing the files that you have created, edited, your webpage working then the database with the new data that is inserted from the webpage.</w:t>
      </w:r>
    </w:p>
    <w:p w14:paraId="0A0E3C9B" w14:textId="7264EFD3" w:rsidR="00C33619" w:rsidRPr="00C33619" w:rsidRDefault="00C33619" w:rsidP="00C33619">
      <w:pPr>
        <w:pStyle w:val="ListParagraph"/>
        <w:numPr>
          <w:ilvl w:val="0"/>
          <w:numId w:val="38"/>
        </w:numPr>
      </w:pPr>
      <w:r w:rsidRPr="00C33619">
        <w:t xml:space="preserve">Submit </w:t>
      </w:r>
      <w:r w:rsidR="00717A02">
        <w:t>A4</w:t>
      </w:r>
      <w:r w:rsidRPr="00C33619">
        <w:t>.zip</w:t>
      </w:r>
    </w:p>
    <w:p w14:paraId="5931836A" w14:textId="51061EA8" w:rsidR="00C33619" w:rsidRPr="00C33619" w:rsidRDefault="00C33619" w:rsidP="00C33619">
      <w:pPr>
        <w:pStyle w:val="ListParagraph"/>
        <w:numPr>
          <w:ilvl w:val="0"/>
          <w:numId w:val="38"/>
        </w:numPr>
      </w:pPr>
      <w:r w:rsidRPr="00C33619">
        <w:t>Submit your video to one drive video message CSD_3353_3_A3</w:t>
      </w:r>
    </w:p>
    <w:p w14:paraId="3E68C16B" w14:textId="190E64AD" w:rsidR="00B17EED" w:rsidRPr="00310B24" w:rsidRDefault="00310B24" w:rsidP="00786DE0">
      <w:pPr>
        <w:pStyle w:val="ListParagraph"/>
        <w:rPr>
          <w:color w:val="FF0000"/>
        </w:rPr>
      </w:pPr>
      <w:r>
        <w:t xml:space="preserve"> </w:t>
      </w:r>
    </w:p>
    <w:p w14:paraId="13F67D6E" w14:textId="27D49C31" w:rsidR="00613836" w:rsidRPr="00786DE0" w:rsidRDefault="00786DE0" w:rsidP="00613836">
      <w:r w:rsidRPr="00786DE0">
        <w:t xml:space="preserve">Database name: </w:t>
      </w:r>
      <w:r>
        <w:t>A4DB</w:t>
      </w:r>
    </w:p>
    <w:p w14:paraId="094C311B" w14:textId="77777777" w:rsidR="00786DE0" w:rsidRDefault="00786DE0" w:rsidP="00310B24">
      <w:pPr>
        <w:rPr>
          <w:color w:val="FF0000"/>
        </w:rPr>
      </w:pPr>
    </w:p>
    <w:p w14:paraId="6681E945" w14:textId="77777777" w:rsidR="00E729F1" w:rsidRPr="00E729F1" w:rsidRDefault="00310B24" w:rsidP="00310B24">
      <w:pPr>
        <w:rPr>
          <w:b/>
          <w:bCs/>
          <w:color w:val="FF0000"/>
          <w:u w:val="single"/>
        </w:rPr>
      </w:pPr>
      <w:r w:rsidRPr="00E729F1">
        <w:rPr>
          <w:b/>
          <w:bCs/>
          <w:color w:val="FF0000"/>
          <w:u w:val="single"/>
        </w:rPr>
        <w:t>Employee page</w:t>
      </w:r>
      <w:r w:rsidR="00E729F1" w:rsidRPr="00E729F1">
        <w:rPr>
          <w:b/>
          <w:bCs/>
          <w:color w:val="FF0000"/>
          <w:u w:val="single"/>
        </w:rPr>
        <w:t xml:space="preserve"> </w:t>
      </w:r>
    </w:p>
    <w:p w14:paraId="45285045" w14:textId="1A15BBF5" w:rsidR="00310B24" w:rsidRPr="00E729F1" w:rsidRDefault="00E729F1" w:rsidP="00310B24">
      <w:r w:rsidRPr="00E729F1">
        <w:t>Empid</w:t>
      </w:r>
      <w:r w:rsidRPr="00E729F1">
        <w:tab/>
        <w:t>EmpName</w:t>
      </w:r>
      <w:r w:rsidRPr="00E729F1">
        <w:tab/>
        <w:t>Department</w:t>
      </w:r>
      <w:r w:rsidRPr="00E729F1">
        <w:tab/>
        <w:t>ContactNo</w:t>
      </w:r>
      <w:r w:rsidRPr="00E729F1">
        <w:tab/>
        <w:t>EmailId</w:t>
      </w:r>
    </w:p>
    <w:p w14:paraId="250C7824" w14:textId="77777777" w:rsidR="00E729F1" w:rsidRDefault="00E729F1" w:rsidP="00310B24">
      <w:pPr>
        <w:rPr>
          <w:color w:val="FF0000"/>
        </w:rPr>
      </w:pPr>
    </w:p>
    <w:p w14:paraId="3AA63F51" w14:textId="07E47FA4" w:rsidR="00310B24" w:rsidRPr="00E729F1" w:rsidRDefault="00310B24" w:rsidP="00310B24">
      <w:pPr>
        <w:rPr>
          <w:b/>
          <w:bCs/>
          <w:color w:val="FF0000"/>
          <w:u w:val="single"/>
        </w:rPr>
      </w:pPr>
      <w:r w:rsidRPr="00E729F1">
        <w:rPr>
          <w:b/>
          <w:bCs/>
          <w:color w:val="FF0000"/>
          <w:u w:val="single"/>
        </w:rPr>
        <w:t>Department page</w:t>
      </w:r>
    </w:p>
    <w:p w14:paraId="48A67A22" w14:textId="5AC96581" w:rsidR="00310B24" w:rsidRDefault="00E729F1" w:rsidP="00310B24">
      <w:r w:rsidRPr="00E729F1">
        <w:t>DeptId</w:t>
      </w:r>
      <w:r w:rsidRPr="00E729F1">
        <w:tab/>
        <w:t>DeptName</w:t>
      </w:r>
      <w:r w:rsidRPr="00E729F1">
        <w:tab/>
        <w:t>Dept_</w:t>
      </w:r>
      <w:r>
        <w:t xml:space="preserve">Day </w:t>
      </w:r>
      <w:r w:rsidRPr="00E729F1">
        <w:t>off</w:t>
      </w:r>
      <w:r w:rsidRPr="00E729F1">
        <w:tab/>
      </w:r>
      <w:r>
        <w:t xml:space="preserve"> </w:t>
      </w:r>
    </w:p>
    <w:p w14:paraId="1168FFA0" w14:textId="77777777" w:rsidR="00E729F1" w:rsidRDefault="00E729F1" w:rsidP="00310B24"/>
    <w:p w14:paraId="11C8CEEF" w14:textId="795BF145" w:rsidR="00310B24" w:rsidRPr="00E729F1" w:rsidRDefault="00613836" w:rsidP="00310B24">
      <w:pPr>
        <w:rPr>
          <w:b/>
          <w:bCs/>
          <w:color w:val="FF0000"/>
          <w:u w:val="single"/>
        </w:rPr>
      </w:pPr>
      <w:r>
        <w:rPr>
          <w:b/>
          <w:bCs/>
          <w:color w:val="FF0000"/>
          <w:u w:val="single"/>
        </w:rPr>
        <w:t>Salary</w:t>
      </w:r>
      <w:r w:rsidR="00310B24" w:rsidRPr="00E729F1">
        <w:rPr>
          <w:b/>
          <w:bCs/>
          <w:color w:val="FF0000"/>
          <w:u w:val="single"/>
        </w:rPr>
        <w:t xml:space="preserve"> page</w:t>
      </w:r>
    </w:p>
    <w:p w14:paraId="7F7D18A6" w14:textId="73C08160" w:rsidR="000C4334" w:rsidRDefault="00E729F1" w:rsidP="00E41704">
      <w:r>
        <w:t>Salary</w:t>
      </w:r>
      <w:r w:rsidRPr="00E729F1">
        <w:t>pId</w:t>
      </w:r>
      <w:r>
        <w:tab/>
      </w:r>
      <w:r w:rsidRPr="00E729F1">
        <w:t>Salary</w:t>
      </w:r>
      <w:r w:rsidRPr="00E729F1">
        <w:tab/>
        <w:t>IsPermanent</w:t>
      </w:r>
    </w:p>
    <w:p w14:paraId="3B303AC2" w14:textId="77777777" w:rsidR="00717A02" w:rsidRPr="00717A02" w:rsidRDefault="00717A02" w:rsidP="00E41704"/>
    <w:p w14:paraId="7A217205" w14:textId="1902DFE1" w:rsidR="00963FDB" w:rsidRDefault="00963FDB" w:rsidP="00E41704">
      <w:pPr>
        <w:rPr>
          <w:color w:val="FF0000"/>
        </w:rPr>
      </w:pPr>
    </w:p>
    <w:p w14:paraId="1E53751C" w14:textId="02C079C2" w:rsidR="00AF7E2B" w:rsidRDefault="00AF7E2B" w:rsidP="00E41704">
      <w:pPr>
        <w:rPr>
          <w:color w:val="FF0000"/>
        </w:rPr>
      </w:pPr>
    </w:p>
    <w:p w14:paraId="2D0BBF00" w14:textId="77777777" w:rsidR="00AF7E2B" w:rsidRDefault="00AF7E2B" w:rsidP="00E41704">
      <w:pPr>
        <w:rPr>
          <w:color w:val="FF0000"/>
        </w:rPr>
      </w:pPr>
    </w:p>
    <w:p w14:paraId="1E82A1C6" w14:textId="2DC4638E" w:rsidR="00963FDB" w:rsidRPr="00963FDB" w:rsidRDefault="00963FDB" w:rsidP="00E41704">
      <w:pPr>
        <w:rPr>
          <w:b/>
          <w:bCs/>
          <w:u w:val="single"/>
        </w:rPr>
      </w:pPr>
      <w:r w:rsidRPr="00963FDB">
        <w:rPr>
          <w:b/>
          <w:bCs/>
          <w:u w:val="single"/>
        </w:rPr>
        <w:lastRenderedPageBreak/>
        <w:t>Resources</w:t>
      </w:r>
      <w:r w:rsidR="00717A02">
        <w:rPr>
          <w:b/>
          <w:bCs/>
          <w:u w:val="single"/>
        </w:rPr>
        <w:t xml:space="preserve"> if needed</w:t>
      </w:r>
    </w:p>
    <w:p w14:paraId="081A7C3D" w14:textId="7B1CEDD3" w:rsidR="00963FDB" w:rsidRDefault="00963FDB" w:rsidP="00E41704">
      <w:pPr>
        <w:rPr>
          <w:color w:val="FF0000"/>
        </w:rPr>
      </w:pPr>
    </w:p>
    <w:p w14:paraId="1FDCA44D" w14:textId="2102DD2D" w:rsidR="00963FDB" w:rsidRDefault="00963FDB" w:rsidP="00E41704">
      <w:pPr>
        <w:rPr>
          <w:color w:val="FF0000"/>
        </w:rPr>
      </w:pPr>
      <w:hyperlink r:id="rId7" w:history="1">
        <w:r w:rsidRPr="00964522">
          <w:rPr>
            <w:rStyle w:val="Hyperlink"/>
          </w:rPr>
          <w:t>https://docs.microsoft.com/en-us/aspnet/mvc/overview/older-versions/mvc-music-store/mvc-music-store-part-6</w:t>
        </w:r>
      </w:hyperlink>
    </w:p>
    <w:p w14:paraId="483AE067" w14:textId="05EBC744" w:rsidR="00963FDB" w:rsidRDefault="00963FDB" w:rsidP="00E41704">
      <w:pPr>
        <w:rPr>
          <w:color w:val="FF0000"/>
        </w:rPr>
      </w:pPr>
    </w:p>
    <w:p w14:paraId="41482CDB" w14:textId="3D3160E7" w:rsidR="00963FDB" w:rsidRDefault="00963FDB" w:rsidP="00E41704">
      <w:pPr>
        <w:rPr>
          <w:color w:val="FF0000"/>
        </w:rPr>
      </w:pPr>
      <w:hyperlink r:id="rId8" w:history="1">
        <w:r w:rsidRPr="00964522">
          <w:rPr>
            <w:rStyle w:val="Hyperlink"/>
          </w:rPr>
          <w:t>https://docs.microsoft.com/en-us/dotnet/api/system.componentmodel.dataannotations?view=net-5.0</w:t>
        </w:r>
      </w:hyperlink>
    </w:p>
    <w:p w14:paraId="799D7979" w14:textId="2A5F5EE0" w:rsidR="00963FDB" w:rsidRDefault="00963FDB" w:rsidP="00E41704">
      <w:pPr>
        <w:rPr>
          <w:color w:val="FF0000"/>
        </w:rPr>
      </w:pPr>
    </w:p>
    <w:p w14:paraId="27C792DD" w14:textId="6E5DBEE8" w:rsidR="00963FDB" w:rsidRDefault="00963FDB" w:rsidP="00E41704">
      <w:pPr>
        <w:rPr>
          <w:color w:val="FF0000"/>
        </w:rPr>
      </w:pPr>
      <w:hyperlink r:id="rId9" w:history="1">
        <w:r w:rsidRPr="00964522">
          <w:rPr>
            <w:rStyle w:val="Hyperlink"/>
          </w:rPr>
          <w:t>https://www.c-sharpcorner.com/article/model-validation-using-data-annotations-in-asp-net-mvc/</w:t>
        </w:r>
      </w:hyperlink>
    </w:p>
    <w:p w14:paraId="734EF247" w14:textId="60ACCE0D" w:rsidR="00963FDB" w:rsidRDefault="00963FDB" w:rsidP="00E41704">
      <w:pPr>
        <w:rPr>
          <w:color w:val="FF0000"/>
        </w:rPr>
      </w:pPr>
    </w:p>
    <w:p w14:paraId="6069AA21" w14:textId="1B80B1F0" w:rsidR="00963FDB" w:rsidRDefault="00963FDB" w:rsidP="00E41704">
      <w:pPr>
        <w:rPr>
          <w:color w:val="FF0000"/>
        </w:rPr>
      </w:pPr>
      <w:hyperlink r:id="rId10" w:history="1">
        <w:r w:rsidRPr="00964522">
          <w:rPr>
            <w:rStyle w:val="Hyperlink"/>
          </w:rPr>
          <w:t>https://www.entityframeworktutorial.net/what-is-entityframework.aspx</w:t>
        </w:r>
      </w:hyperlink>
    </w:p>
    <w:p w14:paraId="1A07C586" w14:textId="77777777" w:rsidR="00963FDB" w:rsidRDefault="00963FDB" w:rsidP="00E41704">
      <w:pPr>
        <w:rPr>
          <w:color w:val="FF0000"/>
        </w:rPr>
      </w:pPr>
    </w:p>
    <w:p w14:paraId="2CBA7F1D" w14:textId="77777777" w:rsidR="00963FDB" w:rsidRPr="00E41704" w:rsidRDefault="00963FDB" w:rsidP="00E41704">
      <w:pPr>
        <w:rPr>
          <w:color w:val="FF0000"/>
        </w:rPr>
      </w:pPr>
    </w:p>
    <w:sectPr w:rsidR="00963FDB" w:rsidRPr="00E41704" w:rsidSect="00963FDB">
      <w:headerReference w:type="default" r:id="rId11"/>
      <w:footerReference w:type="default" r:id="rId12"/>
      <w:pgSz w:w="12240" w:h="15840"/>
      <w:pgMar w:top="540" w:right="630" w:bottom="1440" w:left="5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198F1A" w14:textId="77777777" w:rsidR="00116BF1" w:rsidRDefault="00116BF1" w:rsidP="00554A73">
      <w:r>
        <w:separator/>
      </w:r>
    </w:p>
  </w:endnote>
  <w:endnote w:type="continuationSeparator" w:id="0">
    <w:p w14:paraId="77E3E671" w14:textId="77777777" w:rsidR="00116BF1" w:rsidRDefault="00116BF1" w:rsidP="00554A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9576"/>
    </w:tblGrid>
    <w:tr w:rsidR="00554A73" w14:paraId="7483252A" w14:textId="77777777" w:rsidTr="00554A73">
      <w:tc>
        <w:tcPr>
          <w:tcW w:w="9576" w:type="dxa"/>
          <w:tcBorders>
            <w:left w:val="nil"/>
            <w:bottom w:val="nil"/>
            <w:right w:val="nil"/>
          </w:tcBorders>
        </w:tcPr>
        <w:p w14:paraId="2F83F60D" w14:textId="4AAE7B04" w:rsidR="00554A73" w:rsidRPr="00554A73" w:rsidRDefault="00554A73" w:rsidP="00554A73">
          <w:pPr>
            <w:pStyle w:val="Footer"/>
            <w:spacing w:before="120"/>
            <w:jc w:val="right"/>
            <w:rPr>
              <w:b/>
              <w:sz w:val="16"/>
              <w:szCs w:val="16"/>
            </w:rPr>
          </w:pPr>
          <w:r w:rsidRPr="00554A73">
            <w:rPr>
              <w:b/>
              <w:sz w:val="16"/>
              <w:szCs w:val="16"/>
            </w:rPr>
            <w:t>© 20</w:t>
          </w:r>
          <w:r w:rsidR="004A360D">
            <w:rPr>
              <w:b/>
              <w:sz w:val="16"/>
              <w:szCs w:val="16"/>
            </w:rPr>
            <w:t>21</w:t>
          </w:r>
          <w:r w:rsidRPr="00554A73">
            <w:rPr>
              <w:b/>
              <w:sz w:val="16"/>
              <w:szCs w:val="16"/>
            </w:rPr>
            <w:t xml:space="preserve"> LAMBTON COLLEGE IN TORONTO</w:t>
          </w:r>
        </w:p>
      </w:tc>
    </w:tr>
  </w:tbl>
  <w:p w14:paraId="6635B14B" w14:textId="77777777" w:rsidR="00554A73" w:rsidRDefault="00554A7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5FABFA" w14:textId="77777777" w:rsidR="00116BF1" w:rsidRDefault="00116BF1" w:rsidP="00554A73">
      <w:r>
        <w:separator/>
      </w:r>
    </w:p>
  </w:footnote>
  <w:footnote w:type="continuationSeparator" w:id="0">
    <w:p w14:paraId="7CBB0E4F" w14:textId="77777777" w:rsidR="00116BF1" w:rsidRDefault="00116BF1" w:rsidP="00554A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008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600"/>
      <w:gridCol w:w="6480"/>
    </w:tblGrid>
    <w:tr w:rsidR="00554A73" w14:paraId="30D9BDA5" w14:textId="77777777" w:rsidTr="00365B55">
      <w:tc>
        <w:tcPr>
          <w:tcW w:w="3600" w:type="dxa"/>
        </w:tcPr>
        <w:p w14:paraId="1DEB0BB8" w14:textId="77777777" w:rsidR="00554A73" w:rsidRDefault="00554A73">
          <w:pPr>
            <w:pStyle w:val="Header"/>
          </w:pPr>
          <w:r>
            <w:rPr>
              <w:noProof/>
              <w:lang w:val="en-US"/>
            </w:rPr>
            <w:drawing>
              <wp:inline distT="0" distB="0" distL="0" distR="0" wp14:anchorId="1EDA3F7A" wp14:editId="35C1EB89">
                <wp:extent cx="1743075" cy="692582"/>
                <wp:effectExtent l="0" t="0" r="0" b="0"/>
                <wp:docPr id="9" name="Picture 9" descr="Q:\Lambton In Toronto\Marketing Materials\Logos\LambtonTorontoLogo JPG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Q:\Lambton In Toronto\Marketing Materials\Logos\LambtonTorontoLogo JPG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51433" cy="69590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80" w:type="dxa"/>
        </w:tcPr>
        <w:p w14:paraId="5D2D6071" w14:textId="7BFE8642" w:rsidR="00554A73" w:rsidRPr="00554A73" w:rsidRDefault="00365B55" w:rsidP="008575C9">
          <w:pPr>
            <w:pStyle w:val="Header"/>
            <w:jc w:val="center"/>
            <w:rPr>
              <w:i/>
              <w:sz w:val="32"/>
              <w:szCs w:val="32"/>
            </w:rPr>
          </w:pPr>
          <w:r>
            <w:rPr>
              <w:i/>
              <w:sz w:val="32"/>
              <w:szCs w:val="32"/>
            </w:rPr>
            <w:t>CSD_</w:t>
          </w:r>
          <w:r w:rsidR="00AF7E2B">
            <w:rPr>
              <w:i/>
              <w:sz w:val="32"/>
              <w:szCs w:val="32"/>
            </w:rPr>
            <w:t xml:space="preserve">3354 </w:t>
          </w:r>
          <w:r w:rsidR="00AF7E2B" w:rsidRPr="008575C9">
            <w:rPr>
              <w:i/>
              <w:sz w:val="32"/>
              <w:szCs w:val="32"/>
            </w:rPr>
            <w:t>PROGRAMMING</w:t>
          </w:r>
          <w:r w:rsidR="008575C9" w:rsidRPr="008575C9">
            <w:rPr>
              <w:i/>
              <w:sz w:val="32"/>
              <w:szCs w:val="32"/>
            </w:rPr>
            <w:t xml:space="preserve"> JAVA SE</w:t>
          </w:r>
        </w:p>
      </w:tc>
    </w:tr>
  </w:tbl>
  <w:p w14:paraId="2C4D40AE" w14:textId="77777777" w:rsidR="00554A73" w:rsidRDefault="00554A73">
    <w:pPr>
      <w:pStyle w:val="Header"/>
    </w:pPr>
  </w:p>
  <w:p w14:paraId="2AB70F9B" w14:textId="77777777" w:rsidR="00554A73" w:rsidRDefault="00554A7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968EE"/>
    <w:multiLevelType w:val="multilevel"/>
    <w:tmpl w:val="A588FF7A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EE3083"/>
    <w:multiLevelType w:val="hybridMultilevel"/>
    <w:tmpl w:val="AD52A820"/>
    <w:lvl w:ilvl="0" w:tplc="6D5CE18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F32190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EA4FB0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624FD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4524F0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D609D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F2CF0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3768C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3C483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0BB3113C"/>
    <w:multiLevelType w:val="hybridMultilevel"/>
    <w:tmpl w:val="D69EF09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C419AE"/>
    <w:multiLevelType w:val="hybridMultilevel"/>
    <w:tmpl w:val="10144AEA"/>
    <w:lvl w:ilvl="0" w:tplc="765C3058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75" w:hanging="360"/>
      </w:pPr>
    </w:lvl>
    <w:lvl w:ilvl="2" w:tplc="0409001B" w:tentative="1">
      <w:start w:val="1"/>
      <w:numFmt w:val="lowerRoman"/>
      <w:lvlText w:val="%3."/>
      <w:lvlJc w:val="right"/>
      <w:pPr>
        <w:ind w:left="2595" w:hanging="180"/>
      </w:pPr>
    </w:lvl>
    <w:lvl w:ilvl="3" w:tplc="0409000F" w:tentative="1">
      <w:start w:val="1"/>
      <w:numFmt w:val="decimal"/>
      <w:lvlText w:val="%4."/>
      <w:lvlJc w:val="left"/>
      <w:pPr>
        <w:ind w:left="3315" w:hanging="360"/>
      </w:pPr>
    </w:lvl>
    <w:lvl w:ilvl="4" w:tplc="04090019" w:tentative="1">
      <w:start w:val="1"/>
      <w:numFmt w:val="lowerLetter"/>
      <w:lvlText w:val="%5."/>
      <w:lvlJc w:val="left"/>
      <w:pPr>
        <w:ind w:left="4035" w:hanging="360"/>
      </w:pPr>
    </w:lvl>
    <w:lvl w:ilvl="5" w:tplc="0409001B" w:tentative="1">
      <w:start w:val="1"/>
      <w:numFmt w:val="lowerRoman"/>
      <w:lvlText w:val="%6."/>
      <w:lvlJc w:val="right"/>
      <w:pPr>
        <w:ind w:left="4755" w:hanging="180"/>
      </w:pPr>
    </w:lvl>
    <w:lvl w:ilvl="6" w:tplc="0409000F" w:tentative="1">
      <w:start w:val="1"/>
      <w:numFmt w:val="decimal"/>
      <w:lvlText w:val="%7."/>
      <w:lvlJc w:val="left"/>
      <w:pPr>
        <w:ind w:left="5475" w:hanging="360"/>
      </w:pPr>
    </w:lvl>
    <w:lvl w:ilvl="7" w:tplc="04090019" w:tentative="1">
      <w:start w:val="1"/>
      <w:numFmt w:val="lowerLetter"/>
      <w:lvlText w:val="%8."/>
      <w:lvlJc w:val="left"/>
      <w:pPr>
        <w:ind w:left="6195" w:hanging="360"/>
      </w:pPr>
    </w:lvl>
    <w:lvl w:ilvl="8" w:tplc="0409001B" w:tentative="1">
      <w:start w:val="1"/>
      <w:numFmt w:val="lowerRoman"/>
      <w:lvlText w:val="%9."/>
      <w:lvlJc w:val="right"/>
      <w:pPr>
        <w:ind w:left="6915" w:hanging="180"/>
      </w:pPr>
    </w:lvl>
  </w:abstractNum>
  <w:abstractNum w:abstractNumId="4" w15:restartNumberingAfterBreak="0">
    <w:nsid w:val="10C92EAC"/>
    <w:multiLevelType w:val="hybridMultilevel"/>
    <w:tmpl w:val="1AACABE2"/>
    <w:lvl w:ilvl="0" w:tplc="59BE62F8">
      <w:start w:val="1"/>
      <w:numFmt w:val="decimal"/>
      <w:lvlText w:val="%1."/>
      <w:lvlJc w:val="left"/>
      <w:pPr>
        <w:ind w:left="7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5" w15:restartNumberingAfterBreak="0">
    <w:nsid w:val="118F49FF"/>
    <w:multiLevelType w:val="hybridMultilevel"/>
    <w:tmpl w:val="06006DA0"/>
    <w:lvl w:ilvl="0" w:tplc="FF84EF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8CEB71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A4CD18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C5E12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E3E6D8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8FE902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E4022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4E6D2F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DDAB10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 w15:restartNumberingAfterBreak="0">
    <w:nsid w:val="13D167C1"/>
    <w:multiLevelType w:val="hybridMultilevel"/>
    <w:tmpl w:val="8912ECB2"/>
    <w:lvl w:ilvl="0" w:tplc="03BC9C8E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662128"/>
    <w:multiLevelType w:val="hybridMultilevel"/>
    <w:tmpl w:val="DC82F8FC"/>
    <w:lvl w:ilvl="0" w:tplc="6D90D038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6A4366"/>
    <w:multiLevelType w:val="hybridMultilevel"/>
    <w:tmpl w:val="A4A61C44"/>
    <w:lvl w:ilvl="0" w:tplc="A4DCF5D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F267EB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7E6E3F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324E0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AE8648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E7A842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8B27B3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7A62F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ECA7E6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9" w15:restartNumberingAfterBreak="0">
    <w:nsid w:val="1D8F3C5F"/>
    <w:multiLevelType w:val="hybridMultilevel"/>
    <w:tmpl w:val="1EBC8DB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25B35EF"/>
    <w:multiLevelType w:val="hybridMultilevel"/>
    <w:tmpl w:val="D1E83E56"/>
    <w:lvl w:ilvl="0" w:tplc="CA580CC8">
      <w:start w:val="1"/>
      <w:numFmt w:val="decimal"/>
      <w:lvlText w:val="%1."/>
      <w:lvlJc w:val="left"/>
      <w:pPr>
        <w:ind w:left="4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5" w:hanging="360"/>
      </w:pPr>
    </w:lvl>
    <w:lvl w:ilvl="2" w:tplc="0409001B" w:tentative="1">
      <w:start w:val="1"/>
      <w:numFmt w:val="lowerRoman"/>
      <w:lvlText w:val="%3."/>
      <w:lvlJc w:val="right"/>
      <w:pPr>
        <w:ind w:left="1875" w:hanging="180"/>
      </w:pPr>
    </w:lvl>
    <w:lvl w:ilvl="3" w:tplc="0409000F" w:tentative="1">
      <w:start w:val="1"/>
      <w:numFmt w:val="decimal"/>
      <w:lvlText w:val="%4."/>
      <w:lvlJc w:val="left"/>
      <w:pPr>
        <w:ind w:left="2595" w:hanging="360"/>
      </w:pPr>
    </w:lvl>
    <w:lvl w:ilvl="4" w:tplc="04090019" w:tentative="1">
      <w:start w:val="1"/>
      <w:numFmt w:val="lowerLetter"/>
      <w:lvlText w:val="%5."/>
      <w:lvlJc w:val="left"/>
      <w:pPr>
        <w:ind w:left="3315" w:hanging="360"/>
      </w:pPr>
    </w:lvl>
    <w:lvl w:ilvl="5" w:tplc="0409001B" w:tentative="1">
      <w:start w:val="1"/>
      <w:numFmt w:val="lowerRoman"/>
      <w:lvlText w:val="%6."/>
      <w:lvlJc w:val="right"/>
      <w:pPr>
        <w:ind w:left="4035" w:hanging="180"/>
      </w:pPr>
    </w:lvl>
    <w:lvl w:ilvl="6" w:tplc="0409000F" w:tentative="1">
      <w:start w:val="1"/>
      <w:numFmt w:val="decimal"/>
      <w:lvlText w:val="%7."/>
      <w:lvlJc w:val="left"/>
      <w:pPr>
        <w:ind w:left="4755" w:hanging="360"/>
      </w:pPr>
    </w:lvl>
    <w:lvl w:ilvl="7" w:tplc="04090019" w:tentative="1">
      <w:start w:val="1"/>
      <w:numFmt w:val="lowerLetter"/>
      <w:lvlText w:val="%8."/>
      <w:lvlJc w:val="left"/>
      <w:pPr>
        <w:ind w:left="5475" w:hanging="360"/>
      </w:pPr>
    </w:lvl>
    <w:lvl w:ilvl="8" w:tplc="040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11" w15:restartNumberingAfterBreak="0">
    <w:nsid w:val="24D411F3"/>
    <w:multiLevelType w:val="hybridMultilevel"/>
    <w:tmpl w:val="491AF6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AB5787"/>
    <w:multiLevelType w:val="hybridMultilevel"/>
    <w:tmpl w:val="EAF6A2A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C6B3AEE"/>
    <w:multiLevelType w:val="hybridMultilevel"/>
    <w:tmpl w:val="FD6247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E0938BE"/>
    <w:multiLevelType w:val="hybridMultilevel"/>
    <w:tmpl w:val="3ABC9C50"/>
    <w:lvl w:ilvl="0" w:tplc="529E06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E487AC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B40000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428C0B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7C2A9C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540CD5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07AD1F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A96326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9724A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5" w15:restartNumberingAfterBreak="0">
    <w:nsid w:val="2EF355D4"/>
    <w:multiLevelType w:val="hybridMultilevel"/>
    <w:tmpl w:val="D51AC6E4"/>
    <w:lvl w:ilvl="0" w:tplc="B80ACB4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44E547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72CE11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3B28E1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9DE56C8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06C9042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8BE16C0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6DEC790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E60CB36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6" w15:restartNumberingAfterBreak="0">
    <w:nsid w:val="31971EA4"/>
    <w:multiLevelType w:val="hybridMultilevel"/>
    <w:tmpl w:val="E5BCF9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93DE1"/>
    <w:multiLevelType w:val="hybridMultilevel"/>
    <w:tmpl w:val="5B24F35A"/>
    <w:lvl w:ilvl="0" w:tplc="6D70EB5A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8C88830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8024338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EB085A6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68C26DC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98EAD68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180A710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C7A5A9A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FF29EC4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8" w15:restartNumberingAfterBreak="0">
    <w:nsid w:val="380F67BA"/>
    <w:multiLevelType w:val="hybridMultilevel"/>
    <w:tmpl w:val="D5B2C310"/>
    <w:lvl w:ilvl="0" w:tplc="597A03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87D5DB7"/>
    <w:multiLevelType w:val="hybridMultilevel"/>
    <w:tmpl w:val="7CAC35C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AC67FCB"/>
    <w:multiLevelType w:val="hybridMultilevel"/>
    <w:tmpl w:val="14B4BE4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AD009D9"/>
    <w:multiLevelType w:val="hybridMultilevel"/>
    <w:tmpl w:val="2404F428"/>
    <w:lvl w:ilvl="0" w:tplc="77CEBD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3BD34F3D"/>
    <w:multiLevelType w:val="hybridMultilevel"/>
    <w:tmpl w:val="25D811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D760839"/>
    <w:multiLevelType w:val="hybridMultilevel"/>
    <w:tmpl w:val="4E18433E"/>
    <w:lvl w:ilvl="0" w:tplc="214224F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4B47CF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81CD2A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C58872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13A1C5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C6EBC9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AFC82A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E70DF1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4A843C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4" w15:restartNumberingAfterBreak="0">
    <w:nsid w:val="3DB04B68"/>
    <w:multiLevelType w:val="hybridMultilevel"/>
    <w:tmpl w:val="E67A83D6"/>
    <w:lvl w:ilvl="0" w:tplc="8320E40A">
      <w:start w:val="1"/>
      <w:numFmt w:val="decimal"/>
      <w:lvlText w:val="%1."/>
      <w:lvlJc w:val="left"/>
      <w:pPr>
        <w:ind w:left="795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515" w:hanging="360"/>
      </w:pPr>
    </w:lvl>
    <w:lvl w:ilvl="2" w:tplc="1009001B" w:tentative="1">
      <w:start w:val="1"/>
      <w:numFmt w:val="lowerRoman"/>
      <w:lvlText w:val="%3."/>
      <w:lvlJc w:val="right"/>
      <w:pPr>
        <w:ind w:left="2235" w:hanging="180"/>
      </w:pPr>
    </w:lvl>
    <w:lvl w:ilvl="3" w:tplc="1009000F" w:tentative="1">
      <w:start w:val="1"/>
      <w:numFmt w:val="decimal"/>
      <w:lvlText w:val="%4."/>
      <w:lvlJc w:val="left"/>
      <w:pPr>
        <w:ind w:left="2955" w:hanging="360"/>
      </w:pPr>
    </w:lvl>
    <w:lvl w:ilvl="4" w:tplc="10090019" w:tentative="1">
      <w:start w:val="1"/>
      <w:numFmt w:val="lowerLetter"/>
      <w:lvlText w:val="%5."/>
      <w:lvlJc w:val="left"/>
      <w:pPr>
        <w:ind w:left="3675" w:hanging="360"/>
      </w:pPr>
    </w:lvl>
    <w:lvl w:ilvl="5" w:tplc="1009001B" w:tentative="1">
      <w:start w:val="1"/>
      <w:numFmt w:val="lowerRoman"/>
      <w:lvlText w:val="%6."/>
      <w:lvlJc w:val="right"/>
      <w:pPr>
        <w:ind w:left="4395" w:hanging="180"/>
      </w:pPr>
    </w:lvl>
    <w:lvl w:ilvl="6" w:tplc="1009000F" w:tentative="1">
      <w:start w:val="1"/>
      <w:numFmt w:val="decimal"/>
      <w:lvlText w:val="%7."/>
      <w:lvlJc w:val="left"/>
      <w:pPr>
        <w:ind w:left="5115" w:hanging="360"/>
      </w:pPr>
    </w:lvl>
    <w:lvl w:ilvl="7" w:tplc="10090019" w:tentative="1">
      <w:start w:val="1"/>
      <w:numFmt w:val="lowerLetter"/>
      <w:lvlText w:val="%8."/>
      <w:lvlJc w:val="left"/>
      <w:pPr>
        <w:ind w:left="5835" w:hanging="360"/>
      </w:pPr>
    </w:lvl>
    <w:lvl w:ilvl="8" w:tplc="100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25" w15:restartNumberingAfterBreak="0">
    <w:nsid w:val="46F9717B"/>
    <w:multiLevelType w:val="hybridMultilevel"/>
    <w:tmpl w:val="EAF6A2A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9DF4712"/>
    <w:multiLevelType w:val="hybridMultilevel"/>
    <w:tmpl w:val="09E29DE6"/>
    <w:lvl w:ilvl="0" w:tplc="916E9F2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4D5D27EA"/>
    <w:multiLevelType w:val="hybridMultilevel"/>
    <w:tmpl w:val="A98252A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F426835"/>
    <w:multiLevelType w:val="hybridMultilevel"/>
    <w:tmpl w:val="09E29DE6"/>
    <w:lvl w:ilvl="0" w:tplc="916E9F2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4F733678"/>
    <w:multiLevelType w:val="hybridMultilevel"/>
    <w:tmpl w:val="BE8C8ED4"/>
    <w:lvl w:ilvl="0" w:tplc="E572E1E4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5F4CC5A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F60F1DA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0F64DE2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872E67C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A4C1C76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EACEF58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03AEAD0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34EB0EE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0" w15:restartNumberingAfterBreak="0">
    <w:nsid w:val="5904457B"/>
    <w:multiLevelType w:val="hybridMultilevel"/>
    <w:tmpl w:val="771A9FC0"/>
    <w:lvl w:ilvl="0" w:tplc="1F16E19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326019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6B6C6A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67205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0125FC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49CD25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C1EB0F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A8288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3EC6A5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1" w15:restartNumberingAfterBreak="0">
    <w:nsid w:val="5AE0056F"/>
    <w:multiLevelType w:val="hybridMultilevel"/>
    <w:tmpl w:val="C4429EC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B813804"/>
    <w:multiLevelType w:val="hybridMultilevel"/>
    <w:tmpl w:val="DA1039C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CCD786B"/>
    <w:multiLevelType w:val="hybridMultilevel"/>
    <w:tmpl w:val="E14E0C6E"/>
    <w:lvl w:ilvl="0" w:tplc="544654E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FBE2A1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838ABB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81CD3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F58496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4364A0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EF400C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A1602F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AF8AB9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4" w15:restartNumberingAfterBreak="0">
    <w:nsid w:val="633F3718"/>
    <w:multiLevelType w:val="hybridMultilevel"/>
    <w:tmpl w:val="A2005006"/>
    <w:lvl w:ilvl="0" w:tplc="84BA324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D1893C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DB0DD0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52E845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5B806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3BAD18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168E2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CE0D0E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844E6F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5" w15:restartNumberingAfterBreak="0">
    <w:nsid w:val="6639678D"/>
    <w:multiLevelType w:val="hybridMultilevel"/>
    <w:tmpl w:val="93BC0B0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CC32C9"/>
    <w:multiLevelType w:val="hybridMultilevel"/>
    <w:tmpl w:val="1E3AD97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F30487D"/>
    <w:multiLevelType w:val="hybridMultilevel"/>
    <w:tmpl w:val="D16CDA48"/>
    <w:lvl w:ilvl="0" w:tplc="523E76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7BE074E"/>
    <w:multiLevelType w:val="hybridMultilevel"/>
    <w:tmpl w:val="9558CF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FCA2BBC"/>
    <w:multiLevelType w:val="hybridMultilevel"/>
    <w:tmpl w:val="B686B5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0"/>
  </w:num>
  <w:num w:numId="3">
    <w:abstractNumId w:val="24"/>
  </w:num>
  <w:num w:numId="4">
    <w:abstractNumId w:val="3"/>
  </w:num>
  <w:num w:numId="5">
    <w:abstractNumId w:val="4"/>
  </w:num>
  <w:num w:numId="6">
    <w:abstractNumId w:val="11"/>
  </w:num>
  <w:num w:numId="7">
    <w:abstractNumId w:val="38"/>
  </w:num>
  <w:num w:numId="8">
    <w:abstractNumId w:val="16"/>
  </w:num>
  <w:num w:numId="9">
    <w:abstractNumId w:val="26"/>
  </w:num>
  <w:num w:numId="10">
    <w:abstractNumId w:val="28"/>
  </w:num>
  <w:num w:numId="11">
    <w:abstractNumId w:val="35"/>
  </w:num>
  <w:num w:numId="12">
    <w:abstractNumId w:val="18"/>
  </w:num>
  <w:num w:numId="13">
    <w:abstractNumId w:val="6"/>
  </w:num>
  <w:num w:numId="14">
    <w:abstractNumId w:val="2"/>
  </w:num>
  <w:num w:numId="15">
    <w:abstractNumId w:val="19"/>
  </w:num>
  <w:num w:numId="16">
    <w:abstractNumId w:val="23"/>
  </w:num>
  <w:num w:numId="17">
    <w:abstractNumId w:val="15"/>
  </w:num>
  <w:num w:numId="18">
    <w:abstractNumId w:val="32"/>
  </w:num>
  <w:num w:numId="19">
    <w:abstractNumId w:val="8"/>
  </w:num>
  <w:num w:numId="20">
    <w:abstractNumId w:val="5"/>
  </w:num>
  <w:num w:numId="21">
    <w:abstractNumId w:val="31"/>
  </w:num>
  <w:num w:numId="22">
    <w:abstractNumId w:val="17"/>
  </w:num>
  <w:num w:numId="23">
    <w:abstractNumId w:val="29"/>
  </w:num>
  <w:num w:numId="24">
    <w:abstractNumId w:val="27"/>
  </w:num>
  <w:num w:numId="25">
    <w:abstractNumId w:val="9"/>
  </w:num>
  <w:num w:numId="26">
    <w:abstractNumId w:val="14"/>
  </w:num>
  <w:num w:numId="27">
    <w:abstractNumId w:val="34"/>
  </w:num>
  <w:num w:numId="28">
    <w:abstractNumId w:val="33"/>
  </w:num>
  <w:num w:numId="29">
    <w:abstractNumId w:val="30"/>
  </w:num>
  <w:num w:numId="30">
    <w:abstractNumId w:val="1"/>
  </w:num>
  <w:num w:numId="31">
    <w:abstractNumId w:val="12"/>
  </w:num>
  <w:num w:numId="32">
    <w:abstractNumId w:val="25"/>
  </w:num>
  <w:num w:numId="33">
    <w:abstractNumId w:val="37"/>
  </w:num>
  <w:num w:numId="34">
    <w:abstractNumId w:val="36"/>
  </w:num>
  <w:num w:numId="35">
    <w:abstractNumId w:val="39"/>
  </w:num>
  <w:num w:numId="36">
    <w:abstractNumId w:val="21"/>
  </w:num>
  <w:num w:numId="37">
    <w:abstractNumId w:val="22"/>
  </w:num>
  <w:num w:numId="38">
    <w:abstractNumId w:val="7"/>
  </w:num>
  <w:num w:numId="39">
    <w:abstractNumId w:val="13"/>
  </w:num>
  <w:num w:numId="4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activeWritingStyle w:appName="MSWord" w:lang="en-CA" w:vendorID="64" w:dllVersion="6" w:nlCheck="1" w:checkStyle="1"/>
  <w:activeWritingStyle w:appName="MSWord" w:lang="en-CA" w:vendorID="64" w:dllVersion="4096" w:nlCheck="1" w:checkStyle="0"/>
  <w:activeWritingStyle w:appName="MSWord" w:lang="en-US" w:vendorID="64" w:dllVersion="6" w:nlCheck="1" w:checkStyle="1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2EA"/>
    <w:rsid w:val="00022792"/>
    <w:rsid w:val="00037A16"/>
    <w:rsid w:val="00053CEA"/>
    <w:rsid w:val="0007451C"/>
    <w:rsid w:val="00094646"/>
    <w:rsid w:val="000A1D23"/>
    <w:rsid w:val="000C4334"/>
    <w:rsid w:val="000E0654"/>
    <w:rsid w:val="000E0CBD"/>
    <w:rsid w:val="00106462"/>
    <w:rsid w:val="00114C74"/>
    <w:rsid w:val="00116BF1"/>
    <w:rsid w:val="00124E01"/>
    <w:rsid w:val="001250C2"/>
    <w:rsid w:val="001455D5"/>
    <w:rsid w:val="0015122D"/>
    <w:rsid w:val="00151242"/>
    <w:rsid w:val="0018044B"/>
    <w:rsid w:val="00181780"/>
    <w:rsid w:val="0019246E"/>
    <w:rsid w:val="001C6B85"/>
    <w:rsid w:val="001D47C3"/>
    <w:rsid w:val="001F654C"/>
    <w:rsid w:val="0020556C"/>
    <w:rsid w:val="00205791"/>
    <w:rsid w:val="00214231"/>
    <w:rsid w:val="0024152B"/>
    <w:rsid w:val="00246DD0"/>
    <w:rsid w:val="0026241D"/>
    <w:rsid w:val="00273DA4"/>
    <w:rsid w:val="002A4636"/>
    <w:rsid w:val="002B2AA5"/>
    <w:rsid w:val="002E7AE8"/>
    <w:rsid w:val="00304A37"/>
    <w:rsid w:val="00310B24"/>
    <w:rsid w:val="00316028"/>
    <w:rsid w:val="00317D3A"/>
    <w:rsid w:val="0034740D"/>
    <w:rsid w:val="00350801"/>
    <w:rsid w:val="00365B55"/>
    <w:rsid w:val="0037531A"/>
    <w:rsid w:val="00393CEE"/>
    <w:rsid w:val="003A3A82"/>
    <w:rsid w:val="003B667D"/>
    <w:rsid w:val="003C389E"/>
    <w:rsid w:val="003C516A"/>
    <w:rsid w:val="003D418B"/>
    <w:rsid w:val="00450634"/>
    <w:rsid w:val="00453D11"/>
    <w:rsid w:val="00464907"/>
    <w:rsid w:val="004726A3"/>
    <w:rsid w:val="00481FB0"/>
    <w:rsid w:val="004862EA"/>
    <w:rsid w:val="00494F9F"/>
    <w:rsid w:val="004A360D"/>
    <w:rsid w:val="004B4C6D"/>
    <w:rsid w:val="004C7699"/>
    <w:rsid w:val="004C7AA3"/>
    <w:rsid w:val="004F2B9C"/>
    <w:rsid w:val="004F7DB3"/>
    <w:rsid w:val="00500895"/>
    <w:rsid w:val="00537EEA"/>
    <w:rsid w:val="00554A73"/>
    <w:rsid w:val="005775E0"/>
    <w:rsid w:val="005D1467"/>
    <w:rsid w:val="005F320A"/>
    <w:rsid w:val="00613836"/>
    <w:rsid w:val="00624BE2"/>
    <w:rsid w:val="00625343"/>
    <w:rsid w:val="00646E96"/>
    <w:rsid w:val="00656952"/>
    <w:rsid w:val="00656F0A"/>
    <w:rsid w:val="00662E85"/>
    <w:rsid w:val="006645F2"/>
    <w:rsid w:val="00693BFC"/>
    <w:rsid w:val="006D1212"/>
    <w:rsid w:val="00717A02"/>
    <w:rsid w:val="00720410"/>
    <w:rsid w:val="00733D08"/>
    <w:rsid w:val="007349B3"/>
    <w:rsid w:val="00734A2C"/>
    <w:rsid w:val="007610AE"/>
    <w:rsid w:val="00761E2B"/>
    <w:rsid w:val="00786DE0"/>
    <w:rsid w:val="007D1D90"/>
    <w:rsid w:val="008532AB"/>
    <w:rsid w:val="008575C9"/>
    <w:rsid w:val="008758D7"/>
    <w:rsid w:val="008A490D"/>
    <w:rsid w:val="008B2564"/>
    <w:rsid w:val="008B5B53"/>
    <w:rsid w:val="008C10B9"/>
    <w:rsid w:val="008C146C"/>
    <w:rsid w:val="009066C9"/>
    <w:rsid w:val="00963FDB"/>
    <w:rsid w:val="009829FF"/>
    <w:rsid w:val="009A5B3D"/>
    <w:rsid w:val="009B06FB"/>
    <w:rsid w:val="009C048E"/>
    <w:rsid w:val="009D1D40"/>
    <w:rsid w:val="009D3018"/>
    <w:rsid w:val="00A01290"/>
    <w:rsid w:val="00A0741A"/>
    <w:rsid w:val="00A10F01"/>
    <w:rsid w:val="00A12AA7"/>
    <w:rsid w:val="00A15920"/>
    <w:rsid w:val="00A418FA"/>
    <w:rsid w:val="00A81E57"/>
    <w:rsid w:val="00AB2ED4"/>
    <w:rsid w:val="00AD6C67"/>
    <w:rsid w:val="00AE136E"/>
    <w:rsid w:val="00AE6DE1"/>
    <w:rsid w:val="00AE7145"/>
    <w:rsid w:val="00AF7E2B"/>
    <w:rsid w:val="00B13597"/>
    <w:rsid w:val="00B17EED"/>
    <w:rsid w:val="00B55970"/>
    <w:rsid w:val="00B57514"/>
    <w:rsid w:val="00B57E55"/>
    <w:rsid w:val="00B755BE"/>
    <w:rsid w:val="00B8021A"/>
    <w:rsid w:val="00B82241"/>
    <w:rsid w:val="00BB4E47"/>
    <w:rsid w:val="00BE517D"/>
    <w:rsid w:val="00C172CD"/>
    <w:rsid w:val="00C33619"/>
    <w:rsid w:val="00C35177"/>
    <w:rsid w:val="00C571E7"/>
    <w:rsid w:val="00C63E59"/>
    <w:rsid w:val="00C75FA0"/>
    <w:rsid w:val="00C80919"/>
    <w:rsid w:val="00C912DE"/>
    <w:rsid w:val="00C93470"/>
    <w:rsid w:val="00CB2869"/>
    <w:rsid w:val="00CB4C2C"/>
    <w:rsid w:val="00CC2B8B"/>
    <w:rsid w:val="00CC4B8B"/>
    <w:rsid w:val="00CC5F31"/>
    <w:rsid w:val="00D127EF"/>
    <w:rsid w:val="00D13C3A"/>
    <w:rsid w:val="00D16D36"/>
    <w:rsid w:val="00D25AFA"/>
    <w:rsid w:val="00D607B8"/>
    <w:rsid w:val="00DD4586"/>
    <w:rsid w:val="00E2494D"/>
    <w:rsid w:val="00E2700C"/>
    <w:rsid w:val="00E41704"/>
    <w:rsid w:val="00E55A69"/>
    <w:rsid w:val="00E729F1"/>
    <w:rsid w:val="00EB3170"/>
    <w:rsid w:val="00ED13B9"/>
    <w:rsid w:val="00F03A1B"/>
    <w:rsid w:val="00F30B47"/>
    <w:rsid w:val="00F842E2"/>
    <w:rsid w:val="00F903A5"/>
    <w:rsid w:val="00FA6022"/>
    <w:rsid w:val="00FB2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7F6876"/>
  <w15:docId w15:val="{24076B01-0E72-4F22-A3FE-7E3C179AF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ahoma" w:eastAsiaTheme="minorHAnsi" w:hAnsi="Tahoma" w:cs="Tahoma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4C6D"/>
  </w:style>
  <w:style w:type="paragraph" w:styleId="Heading1">
    <w:name w:val="heading 1"/>
    <w:basedOn w:val="Normal"/>
    <w:next w:val="Normal"/>
    <w:link w:val="Heading1Char"/>
    <w:uiPriority w:val="9"/>
    <w:qFormat/>
    <w:rsid w:val="009C048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F2B9C"/>
    <w:pPr>
      <w:keepNext/>
      <w:keepLines/>
      <w:spacing w:before="200" w:line="276" w:lineRule="auto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4A7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54A73"/>
  </w:style>
  <w:style w:type="paragraph" w:styleId="Footer">
    <w:name w:val="footer"/>
    <w:basedOn w:val="Normal"/>
    <w:link w:val="FooterChar"/>
    <w:uiPriority w:val="99"/>
    <w:unhideWhenUsed/>
    <w:rsid w:val="00554A7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54A73"/>
  </w:style>
  <w:style w:type="paragraph" w:styleId="BalloonText">
    <w:name w:val="Balloon Text"/>
    <w:basedOn w:val="Normal"/>
    <w:link w:val="BalloonTextChar"/>
    <w:uiPriority w:val="99"/>
    <w:semiHidden/>
    <w:unhideWhenUsed/>
    <w:rsid w:val="00554A73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4A73"/>
    <w:rPr>
      <w:sz w:val="16"/>
      <w:szCs w:val="16"/>
    </w:rPr>
  </w:style>
  <w:style w:type="table" w:styleId="TableGrid">
    <w:name w:val="Table Grid"/>
    <w:basedOn w:val="TableNormal"/>
    <w:uiPriority w:val="59"/>
    <w:rsid w:val="00554A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C6B85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4F2B9C"/>
    <w:rPr>
      <w:rFonts w:asciiTheme="majorHAnsi" w:eastAsiaTheme="majorEastAsia" w:hAnsiTheme="majorHAnsi" w:cstheme="majorBidi"/>
      <w:b/>
      <w:bCs/>
      <w:color w:val="4F81BD" w:themeColor="accent1"/>
      <w:sz w:val="22"/>
      <w:szCs w:val="22"/>
    </w:rPr>
  </w:style>
  <w:style w:type="paragraph" w:styleId="NormalWeb">
    <w:name w:val="Normal (Web)"/>
    <w:basedOn w:val="Normal"/>
    <w:uiPriority w:val="99"/>
    <w:unhideWhenUsed/>
    <w:rsid w:val="004F2B9C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CA"/>
    </w:rPr>
  </w:style>
  <w:style w:type="character" w:customStyle="1" w:styleId="apple-converted-space">
    <w:name w:val="apple-converted-space"/>
    <w:basedOn w:val="DefaultParagraphFont"/>
    <w:rsid w:val="004F2B9C"/>
  </w:style>
  <w:style w:type="character" w:customStyle="1" w:styleId="bold">
    <w:name w:val="bold"/>
    <w:basedOn w:val="DefaultParagraphFont"/>
    <w:rsid w:val="004F2B9C"/>
  </w:style>
  <w:style w:type="character" w:styleId="HTMLCode">
    <w:name w:val="HTML Code"/>
    <w:basedOn w:val="DefaultParagraphFont"/>
    <w:uiPriority w:val="99"/>
    <w:semiHidden/>
    <w:unhideWhenUsed/>
    <w:rsid w:val="004F2B9C"/>
    <w:rPr>
      <w:rFonts w:ascii="Courier New" w:eastAsia="Times New Roman" w:hAnsi="Courier New" w:cs="Courier New"/>
      <w:sz w:val="20"/>
      <w:szCs w:val="20"/>
    </w:rPr>
  </w:style>
  <w:style w:type="character" w:customStyle="1" w:styleId="codeinlineitalic">
    <w:name w:val="codeinlineitalic"/>
    <w:basedOn w:val="DefaultParagraphFont"/>
    <w:rsid w:val="004F2B9C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F2B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F2B9C"/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italic">
    <w:name w:val="italic"/>
    <w:basedOn w:val="DefaultParagraphFont"/>
    <w:rsid w:val="004F2B9C"/>
  </w:style>
  <w:style w:type="character" w:customStyle="1" w:styleId="Heading1Char">
    <w:name w:val="Heading 1 Char"/>
    <w:basedOn w:val="DefaultParagraphFont"/>
    <w:link w:val="Heading1"/>
    <w:uiPriority w:val="9"/>
    <w:rsid w:val="009C048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963FD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3FD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66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05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57974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59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98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29288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98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7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76576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466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65075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83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31879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48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07360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625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0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0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33883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88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17129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981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64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47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536811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21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68766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27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38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42129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58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75819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68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5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1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en-us/dotnet/api/system.componentmodel.dataannotations?view=net-5.0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microsoft.com/en-us/aspnet/mvc/overview/older-versions/mvc-music-store/mvc-music-store-part-6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www.entityframeworktutorial.net/what-is-entityframework.asp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-sharpcorner.com/article/model-validation-using-data-annotations-in-asp-net-mvc/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R:\Documents\Lambton%20Quiz%20Template_Revised%202014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Lambton Quiz Template_Revised 2014.dotx</Template>
  <TotalTime>1170</TotalTime>
  <Pages>1</Pages>
  <Words>317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Boss</dc:creator>
  <cp:keywords/>
  <dc:description/>
  <cp:lastModifiedBy>boss</cp:lastModifiedBy>
  <cp:revision>8</cp:revision>
  <cp:lastPrinted>2020-01-27T18:57:00Z</cp:lastPrinted>
  <dcterms:created xsi:type="dcterms:W3CDTF">2018-08-11T11:40:00Z</dcterms:created>
  <dcterms:modified xsi:type="dcterms:W3CDTF">2021-07-25T03:38:00Z</dcterms:modified>
  <cp:contentStatus/>
</cp:coreProperties>
</file>